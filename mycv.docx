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94"/>
        <w:gridCol w:w="698"/>
        <w:gridCol w:w="6280"/>
      </w:tblGrid>
      <w:tr w:rsidR="001B2ABD" w:rsidRPr="00ED7175" w14:paraId="0BE2EC7A" w14:textId="77777777" w:rsidTr="00B06F6A">
        <w:trPr>
          <w:trHeight w:val="3214"/>
        </w:trPr>
        <w:tc>
          <w:tcPr>
            <w:tcW w:w="3494" w:type="dxa"/>
            <w:vAlign w:val="bottom"/>
          </w:tcPr>
          <w:p w14:paraId="307AF614" w14:textId="77777777" w:rsidR="001B2ABD" w:rsidRPr="00ED7175" w:rsidRDefault="001B2ABD" w:rsidP="001B2ABD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</w:rPr>
            </w:pPr>
            <w:r w:rsidRPr="00ED7175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0" distR="0" wp14:anchorId="5CEB2621" wp14:editId="78D63D70">
                      <wp:extent cx="1800225" cy="1866900"/>
                      <wp:effectExtent l="19050" t="19050" r="47625" b="38100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0225" cy="186690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8DA9DE1" id="Oval 2" o:spid="_x0000_s1026" alt="Title: Professional Headshot of Man" style="width:141.75pt;height:14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AwICAwICAwMDAwQD&#10;AwQFCAUFBAQFCgcHBggMCgwMCwoLCw0OEhANDhEOCwsQFhARExQVFRUMDxcYFhQYEhQVFP/bAEMB&#10;AwQEBQQFCQUFCRQNCw0UFBQUFBQUFBQUFBQUFBQUFBQUFBQUFBQUFBQUFBQUFBQUFBQUFBQUFBQU&#10;FBQUFBQUFP/AABEIAXoBe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" strokecolor="#94b6d2 [3204]" strokeweight="5pt">
                      <v:fill r:id="rId9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698" w:type="dxa"/>
          </w:tcPr>
          <w:p w14:paraId="783F2186" w14:textId="77777777" w:rsidR="001B2ABD" w:rsidRPr="00ED7175" w:rsidRDefault="001B2ABD" w:rsidP="000C45FF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280" w:type="dxa"/>
            <w:vAlign w:val="bottom"/>
          </w:tcPr>
          <w:p w14:paraId="28F5FDBA" w14:textId="1979D2E3" w:rsidR="001B2ABD" w:rsidRPr="00ED7175" w:rsidRDefault="00095160" w:rsidP="001B2ABD">
            <w:pPr>
              <w:pStyle w:val="Title"/>
              <w:rPr>
                <w:rFonts w:ascii="Times New Roman" w:hAnsi="Times New Roman" w:cs="Times New Roman"/>
              </w:rPr>
            </w:pPr>
            <w:r w:rsidRPr="00ED7175">
              <w:rPr>
                <w:rFonts w:ascii="Times New Roman" w:hAnsi="Times New Roman" w:cs="Times New Roman"/>
              </w:rPr>
              <w:t>SUNIL THAKUR</w:t>
            </w:r>
          </w:p>
          <w:p w14:paraId="00139FB7" w14:textId="29AC0256" w:rsidR="001B2ABD" w:rsidRPr="00ED7175" w:rsidRDefault="009824E3" w:rsidP="00ED7175">
            <w:pPr>
              <w:pStyle w:val="Subtitle"/>
              <w:rPr>
                <w:rFonts w:ascii="Times New Roman" w:hAnsi="Times New Roman" w:cs="Times New Roman"/>
              </w:rPr>
            </w:pPr>
            <w:r w:rsidRPr="00CC2044">
              <w:rPr>
                <w:rFonts w:ascii="Times New Roman" w:hAnsi="Times New Roman" w:cs="Times New Roman"/>
                <w:spacing w:val="17"/>
                <w:w w:val="100"/>
              </w:rPr>
              <w:t>Web develo</w:t>
            </w:r>
            <w:r w:rsidR="00C1741A" w:rsidRPr="00CC2044">
              <w:rPr>
                <w:rFonts w:ascii="Times New Roman" w:hAnsi="Times New Roman" w:cs="Times New Roman"/>
                <w:spacing w:val="17"/>
                <w:w w:val="100"/>
              </w:rPr>
              <w:t>pe</w:t>
            </w:r>
            <w:r w:rsidR="00C1741A" w:rsidRPr="00CC2044">
              <w:rPr>
                <w:rFonts w:ascii="Times New Roman" w:hAnsi="Times New Roman" w:cs="Times New Roman"/>
                <w:spacing w:val="11"/>
                <w:w w:val="100"/>
              </w:rPr>
              <w:t>r</w:t>
            </w:r>
          </w:p>
        </w:tc>
      </w:tr>
    </w:tbl>
    <w:p w14:paraId="21D5F13B" w14:textId="77777777" w:rsidR="00C82E27" w:rsidRPr="00ED7175" w:rsidRDefault="00C82E27" w:rsidP="000C45FF">
      <w:pPr>
        <w:tabs>
          <w:tab w:val="left" w:pos="990"/>
        </w:tabs>
        <w:rPr>
          <w:rFonts w:ascii="Times New Roman" w:hAnsi="Times New Roman" w:cs="Times New Roman"/>
        </w:rPr>
      </w:pPr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94"/>
        <w:gridCol w:w="698"/>
        <w:gridCol w:w="6280"/>
      </w:tblGrid>
      <w:tr w:rsidR="00C82E27" w:rsidRPr="00ED7175" w14:paraId="383109A8" w14:textId="77777777" w:rsidTr="00B06F6A">
        <w:trPr>
          <w:trHeight w:val="6286"/>
        </w:trPr>
        <w:tc>
          <w:tcPr>
            <w:tcW w:w="3494" w:type="dxa"/>
          </w:tcPr>
          <w:sdt>
            <w:sdtPr>
              <w:rPr>
                <w:rFonts w:ascii="Times New Roman" w:hAnsi="Times New Roman" w:cs="Times New Roman"/>
              </w:rPr>
              <w:id w:val="-379717252"/>
              <w:placeholder>
                <w:docPart w:val="D2138D2E339B41F98E2DCFE005438430"/>
              </w:placeholder>
              <w:temporary/>
              <w:showingPlcHdr/>
              <w15:appearance w15:val="hidden"/>
            </w:sdtPr>
            <w:sdtEndPr/>
            <w:sdtContent>
              <w:p w14:paraId="0665F238" w14:textId="77777777" w:rsidR="00C82E27" w:rsidRPr="00ED7175" w:rsidRDefault="00C82E27" w:rsidP="00036450">
                <w:pPr>
                  <w:pStyle w:val="Heading3"/>
                  <w:rPr>
                    <w:rFonts w:ascii="Times New Roman" w:hAnsi="Times New Roman" w:cs="Times New Roman"/>
                  </w:rPr>
                </w:pPr>
                <w:r w:rsidRPr="00ED7175">
                  <w:rPr>
                    <w:rFonts w:ascii="Times New Roman" w:hAnsi="Times New Roman" w:cs="Times New Roman"/>
                  </w:rPr>
                  <w:t>Profile</w:t>
                </w:r>
              </w:p>
            </w:sdtContent>
          </w:sdt>
          <w:p w14:paraId="1009FDA0" w14:textId="11119E20" w:rsidR="00C82E27" w:rsidRPr="00ED7175" w:rsidRDefault="00304AA7" w:rsidP="00036450">
            <w:pPr>
              <w:rPr>
                <w:rFonts w:ascii="Times New Roman" w:hAnsi="Times New Roman" w:cs="Times New Roman"/>
              </w:rPr>
            </w:pPr>
            <w:r w:rsidRPr="00304AA7">
              <w:rPr>
                <w:rFonts w:ascii="Times New Roman" w:hAnsi="Times New Roman" w:cs="Times New Roman"/>
              </w:rPr>
              <w:t>I am a computer science student seeking for internship in the field of web development and cloud computing with continuous professional growth.</w:t>
            </w:r>
          </w:p>
          <w:sdt>
            <w:sdtPr>
              <w:rPr>
                <w:rFonts w:ascii="Times New Roman" w:hAnsi="Times New Roman" w:cs="Times New Roman"/>
              </w:rPr>
              <w:id w:val="1926529984"/>
              <w:placeholder>
                <w:docPart w:val="EDCCF0E0996F46F5BD1EF76A5ADF14C8"/>
              </w:placeholder>
              <w:temporary/>
              <w:showingPlcHdr/>
              <w15:appearance w15:val="hidden"/>
            </w:sdtPr>
            <w:sdtEndPr/>
            <w:sdtContent>
              <w:p w14:paraId="6A53AE33" w14:textId="77777777" w:rsidR="00C82E27" w:rsidRPr="00ED7175" w:rsidRDefault="00C82E27" w:rsidP="00CB0055">
                <w:pPr>
                  <w:pStyle w:val="Heading3"/>
                  <w:rPr>
                    <w:rFonts w:ascii="Times New Roman" w:hAnsi="Times New Roman" w:cs="Times New Roman"/>
                  </w:rPr>
                </w:pPr>
                <w:r w:rsidRPr="00ED7175">
                  <w:rPr>
                    <w:rFonts w:ascii="Times New Roman" w:hAnsi="Times New Roman" w:cs="Times New Roman"/>
                  </w:rPr>
                  <w:t>Contact</w:t>
                </w:r>
              </w:p>
            </w:sdtContent>
          </w:sdt>
          <w:p w14:paraId="274EDAE2" w14:textId="7D664AF5" w:rsidR="00C82E27" w:rsidRPr="00ED7175" w:rsidRDefault="00C82E27" w:rsidP="004B200B">
            <w:pPr>
              <w:rPr>
                <w:rFonts w:ascii="Times New Roman" w:hAnsi="Times New Roman" w:cs="Times New Roman"/>
              </w:rPr>
            </w:pPr>
            <w:r w:rsidRPr="00ED7175">
              <w:rPr>
                <w:rFonts w:ascii="Times New Roman" w:hAnsi="Times New Roman" w:cs="Times New Roman"/>
                <w:b/>
                <w:bCs/>
              </w:rPr>
              <w:t>Address:</w:t>
            </w:r>
            <w:r w:rsidRPr="00ED7175">
              <w:rPr>
                <w:rFonts w:ascii="Times New Roman" w:hAnsi="Times New Roman" w:cs="Times New Roman"/>
              </w:rPr>
              <w:t xml:space="preserve"> Nakhipot-14, Lalitpur</w:t>
            </w:r>
            <w:r w:rsidRPr="00ED7175">
              <w:rPr>
                <w:rFonts w:ascii="Times New Roman" w:hAnsi="Times New Roman" w:cs="Times New Roman"/>
              </w:rPr>
              <w:br/>
            </w:r>
            <w:r w:rsidRPr="00ED7175">
              <w:rPr>
                <w:rFonts w:ascii="Times New Roman" w:hAnsi="Times New Roman" w:cs="Times New Roman"/>
                <w:b/>
                <w:bCs/>
              </w:rPr>
              <w:t>Phone:</w:t>
            </w:r>
            <w:r w:rsidRPr="00ED7175">
              <w:rPr>
                <w:rFonts w:ascii="Times New Roman" w:hAnsi="Times New Roman" w:cs="Times New Roman"/>
              </w:rPr>
              <w:t xml:space="preserve"> +977 9808976524</w:t>
            </w:r>
            <w:r w:rsidRPr="00ED7175">
              <w:rPr>
                <w:rFonts w:ascii="Times New Roman" w:hAnsi="Times New Roman" w:cs="Times New Roman"/>
              </w:rPr>
              <w:br/>
            </w:r>
            <w:r w:rsidRPr="00ED7175">
              <w:rPr>
                <w:rFonts w:ascii="Times New Roman" w:hAnsi="Times New Roman" w:cs="Times New Roman"/>
                <w:b/>
                <w:bCs/>
              </w:rPr>
              <w:t>Email:</w:t>
            </w:r>
            <w:r w:rsidRPr="00ED7175">
              <w:rPr>
                <w:rFonts w:ascii="Times New Roman" w:hAnsi="Times New Roman" w:cs="Times New Roman"/>
              </w:rPr>
              <w:t xml:space="preserve"> </w:t>
            </w:r>
            <w:hyperlink r:id="rId10" w:history="1">
              <w:r w:rsidR="00BE5A7C" w:rsidRPr="009709B1">
                <w:rPr>
                  <w:rStyle w:val="Hyperlink"/>
                </w:rPr>
                <w:t xml:space="preserve"> </w:t>
              </w:r>
              <w:r w:rsidR="00BE5A7C" w:rsidRPr="009709B1">
                <w:rPr>
                  <w:rStyle w:val="Hyperlink"/>
                  <w:rFonts w:ascii="Times New Roman" w:hAnsi="Times New Roman" w:cs="Times New Roman"/>
                </w:rPr>
                <w:t>sunilthakur.074@kathford.edu.np</w:t>
              </w:r>
            </w:hyperlink>
          </w:p>
          <w:p w14:paraId="172FC959" w14:textId="77777777" w:rsidR="00C82E27" w:rsidRPr="00ED7175" w:rsidRDefault="00C82E27" w:rsidP="004D3011">
            <w:pPr>
              <w:rPr>
                <w:rFonts w:ascii="Times New Roman" w:hAnsi="Times New Roman" w:cs="Times New Roman"/>
              </w:rPr>
            </w:pPr>
            <w:r w:rsidRPr="00ED7175">
              <w:rPr>
                <w:rFonts w:ascii="Times New Roman" w:hAnsi="Times New Roman" w:cs="Times New Roman"/>
                <w:b/>
                <w:bCs/>
              </w:rPr>
              <w:t>GitHub:</w:t>
            </w:r>
            <w:r w:rsidRPr="00ED7175">
              <w:rPr>
                <w:rFonts w:ascii="Times New Roman" w:hAnsi="Times New Roman" w:cs="Times New Roman"/>
              </w:rPr>
              <w:t xml:space="preserve"> </w:t>
            </w:r>
            <w:hyperlink r:id="rId11" w:history="1">
              <w:r w:rsidRPr="00ED7175">
                <w:rPr>
                  <w:rStyle w:val="Hyperlink"/>
                  <w:rFonts w:ascii="Times New Roman" w:hAnsi="Times New Roman" w:cs="Times New Roman"/>
                </w:rPr>
                <w:t>https://github.com/relapsed-sunil</w:t>
              </w:r>
            </w:hyperlink>
          </w:p>
          <w:p w14:paraId="1F4C2C7B" w14:textId="77777777" w:rsidR="00C82E27" w:rsidRPr="00ED7175" w:rsidRDefault="00C82E27" w:rsidP="004D3011">
            <w:pPr>
              <w:rPr>
                <w:rFonts w:ascii="Times New Roman" w:hAnsi="Times New Roman" w:cs="Times New Roman"/>
              </w:rPr>
            </w:pPr>
          </w:p>
          <w:p w14:paraId="485339A8" w14:textId="77777777" w:rsidR="00C82E27" w:rsidRPr="00ED7175" w:rsidRDefault="00C82E27" w:rsidP="005C03F8">
            <w:pPr>
              <w:pStyle w:val="Heading3"/>
              <w:rPr>
                <w:rFonts w:ascii="Times New Roman" w:hAnsi="Times New Roman" w:cs="Times New Roman"/>
              </w:rPr>
            </w:pPr>
            <w:r w:rsidRPr="00ED7175">
              <w:rPr>
                <w:rFonts w:ascii="Times New Roman" w:hAnsi="Times New Roman" w:cs="Times New Roman"/>
              </w:rPr>
              <w:t>TEchnical skills</w:t>
            </w:r>
          </w:p>
          <w:p w14:paraId="3BD7CD1B" w14:textId="77777777" w:rsidR="00C82E27" w:rsidRPr="00ED7175" w:rsidRDefault="00C82E27" w:rsidP="005C03F8">
            <w:pPr>
              <w:rPr>
                <w:rFonts w:ascii="Times New Roman" w:hAnsi="Times New Roman" w:cs="Times New Roman"/>
              </w:rPr>
            </w:pPr>
            <w:r w:rsidRPr="00ED7175">
              <w:rPr>
                <w:rFonts w:ascii="Times New Roman" w:hAnsi="Times New Roman" w:cs="Times New Roman"/>
              </w:rPr>
              <w:t>Html, CSS, JavaScript</w:t>
            </w:r>
          </w:p>
          <w:p w14:paraId="60E44DF0" w14:textId="6BDEBEC5" w:rsidR="00C82E27" w:rsidRPr="00ED7175" w:rsidRDefault="00BE5A7C" w:rsidP="008D3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 w:rsidR="00C82E27" w:rsidRPr="00ED7175">
              <w:rPr>
                <w:rFonts w:ascii="Times New Roman" w:hAnsi="Times New Roman" w:cs="Times New Roman"/>
              </w:rPr>
              <w:t xml:space="preserve">ootstrap, </w:t>
            </w:r>
            <w:r w:rsidR="00C82E27">
              <w:rPr>
                <w:rFonts w:ascii="Times New Roman" w:hAnsi="Times New Roman" w:cs="Times New Roman"/>
              </w:rPr>
              <w:t>php</w:t>
            </w:r>
            <w:r>
              <w:rPr>
                <w:rFonts w:ascii="Times New Roman" w:hAnsi="Times New Roman" w:cs="Times New Roman"/>
              </w:rPr>
              <w:t>, WordPress</w:t>
            </w:r>
          </w:p>
          <w:p w14:paraId="318ED4D1" w14:textId="77777777" w:rsidR="00C82E27" w:rsidRPr="00ED7175" w:rsidRDefault="00C82E27" w:rsidP="00CB0055">
            <w:pPr>
              <w:pStyle w:val="Heading3"/>
              <w:rPr>
                <w:rFonts w:ascii="Times New Roman" w:hAnsi="Times New Roman" w:cs="Times New Roman"/>
              </w:rPr>
            </w:pPr>
            <w:r w:rsidRPr="00ED7175">
              <w:rPr>
                <w:rFonts w:ascii="Times New Roman" w:hAnsi="Times New Roman" w:cs="Times New Roman"/>
              </w:rPr>
              <w:t>Other skills</w:t>
            </w:r>
          </w:p>
          <w:p w14:paraId="4F872D97" w14:textId="77777777" w:rsidR="00C82E27" w:rsidRPr="00ED7175" w:rsidRDefault="00C82E27" w:rsidP="001750A0">
            <w:pPr>
              <w:rPr>
                <w:rFonts w:ascii="Times New Roman" w:hAnsi="Times New Roman" w:cs="Times New Roman"/>
              </w:rPr>
            </w:pPr>
            <w:r w:rsidRPr="00ED7175">
              <w:rPr>
                <w:rFonts w:ascii="Times New Roman" w:hAnsi="Times New Roman" w:cs="Times New Roman"/>
              </w:rPr>
              <w:t>Adobe photoshop</w:t>
            </w:r>
            <w:r w:rsidRPr="00ED7175">
              <w:rPr>
                <w:rFonts w:ascii="Times New Roman" w:hAnsi="Times New Roman" w:cs="Times New Roman"/>
              </w:rPr>
              <w:br/>
              <w:t>Video editing</w:t>
            </w:r>
          </w:p>
          <w:p w14:paraId="0FECE7A1" w14:textId="0483F000" w:rsidR="00C82E27" w:rsidRPr="00ED7175" w:rsidRDefault="00C82E27" w:rsidP="001750A0">
            <w:pPr>
              <w:rPr>
                <w:rFonts w:ascii="Times New Roman" w:hAnsi="Times New Roman" w:cs="Times New Roman"/>
              </w:rPr>
            </w:pPr>
            <w:r w:rsidRPr="00ED7175">
              <w:rPr>
                <w:rFonts w:ascii="Times New Roman" w:hAnsi="Times New Roman" w:cs="Times New Roman"/>
              </w:rPr>
              <w:t>MS OFFICE</w:t>
            </w:r>
            <w:r w:rsidR="00BE5A7C">
              <w:rPr>
                <w:rFonts w:ascii="Times New Roman" w:hAnsi="Times New Roman" w:cs="Times New Roman"/>
              </w:rPr>
              <w:br/>
              <w:t>Basics of digital marketing</w:t>
            </w:r>
          </w:p>
          <w:p w14:paraId="0E7EC2F0" w14:textId="77777777" w:rsidR="00C82E27" w:rsidRPr="00ED7175" w:rsidRDefault="00C82E27" w:rsidP="001750A0">
            <w:pPr>
              <w:rPr>
                <w:rFonts w:ascii="Times New Roman" w:hAnsi="Times New Roman" w:cs="Times New Roman"/>
              </w:rPr>
            </w:pPr>
            <w:r w:rsidRPr="00ED7175">
              <w:rPr>
                <w:rFonts w:ascii="Times New Roman" w:hAnsi="Times New Roman" w:cs="Times New Roman"/>
              </w:rPr>
              <w:t>Good communication</w:t>
            </w:r>
          </w:p>
        </w:tc>
        <w:tc>
          <w:tcPr>
            <w:tcW w:w="698" w:type="dxa"/>
          </w:tcPr>
          <w:p w14:paraId="3009348D" w14:textId="77777777" w:rsidR="00C82E27" w:rsidRPr="00ED7175" w:rsidRDefault="00C82E27" w:rsidP="000C45FF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280" w:type="dxa"/>
          </w:tcPr>
          <w:sdt>
            <w:sdtPr>
              <w:rPr>
                <w:rFonts w:ascii="Times New Roman" w:hAnsi="Times New Roman" w:cs="Times New Roman"/>
                <w:sz w:val="24"/>
                <w:szCs w:val="28"/>
              </w:rPr>
              <w:id w:val="-1326123845"/>
              <w:placeholder>
                <w:docPart w:val="F863807C145F44A8B50962FDC9B0F69A"/>
              </w:placeholder>
              <w:temporary/>
              <w:showingPlcHdr/>
              <w15:appearance w15:val="hidden"/>
            </w:sdtPr>
            <w:sdtEndPr/>
            <w:sdtContent>
              <w:p w14:paraId="6C31C403" w14:textId="77777777" w:rsidR="00C82E27" w:rsidRPr="00ED7175" w:rsidRDefault="00C82E27" w:rsidP="00EC0D29">
                <w:pPr>
                  <w:pStyle w:val="Heading2"/>
                  <w:rPr>
                    <w:rFonts w:ascii="Times New Roman" w:hAnsi="Times New Roman" w:cs="Times New Roman"/>
                    <w:sz w:val="24"/>
                    <w:szCs w:val="28"/>
                  </w:rPr>
                </w:pPr>
                <w:r w:rsidRPr="00ED7175">
                  <w:rPr>
                    <w:rFonts w:ascii="Times New Roman" w:hAnsi="Times New Roman" w:cs="Times New Roman"/>
                    <w:sz w:val="24"/>
                    <w:szCs w:val="28"/>
                  </w:rPr>
                  <w:t>EDUCATION</w:t>
                </w:r>
              </w:p>
            </w:sdtContent>
          </w:sdt>
          <w:p w14:paraId="4C39892C" w14:textId="3E96CD24" w:rsidR="00C82E27" w:rsidRPr="00ED7175" w:rsidRDefault="00C82E27" w:rsidP="000372F6">
            <w:pPr>
              <w:pStyle w:val="Heading4"/>
              <w:rPr>
                <w:rFonts w:ascii="Times New Roman" w:hAnsi="Times New Roman" w:cs="Times New Roman"/>
                <w:sz w:val="20"/>
                <w:szCs w:val="24"/>
              </w:rPr>
            </w:pPr>
            <w:r w:rsidRPr="00ED7175">
              <w:rPr>
                <w:rFonts w:ascii="Times New Roman" w:hAnsi="Times New Roman" w:cs="Times New Roman"/>
                <w:sz w:val="20"/>
                <w:szCs w:val="24"/>
              </w:rPr>
              <w:t>Kathford Int’l College of Engineering &amp; Management, Balkumari-lalitpur</w:t>
            </w:r>
          </w:p>
          <w:p w14:paraId="56502DFB" w14:textId="77777777" w:rsidR="00C82E27" w:rsidRPr="00ED7175" w:rsidRDefault="00C82E27" w:rsidP="005C03F8">
            <w:pPr>
              <w:pStyle w:val="Date"/>
              <w:rPr>
                <w:rFonts w:ascii="Times New Roman" w:hAnsi="Times New Roman" w:cs="Times New Roman"/>
                <w:sz w:val="20"/>
                <w:szCs w:val="24"/>
              </w:rPr>
            </w:pPr>
            <w:r w:rsidRPr="00ED7175">
              <w:rPr>
                <w:rFonts w:ascii="Times New Roman" w:hAnsi="Times New Roman" w:cs="Times New Roman"/>
                <w:sz w:val="20"/>
                <w:szCs w:val="24"/>
              </w:rPr>
              <w:t>2017 – present || BSC CSIT || TU Affiliated</w:t>
            </w:r>
          </w:p>
          <w:p w14:paraId="2A4240A0" w14:textId="086BF00D" w:rsidR="00C82E27" w:rsidRPr="00ED7175" w:rsidRDefault="00C82E27" w:rsidP="00E94E8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4AB614CA" w14:textId="6EB350BD" w:rsidR="00C82E27" w:rsidRPr="00ED7175" w:rsidRDefault="00C82E27" w:rsidP="00E94E8D">
            <w:pPr>
              <w:pStyle w:val="Heading2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Training and Courses</w:t>
            </w:r>
          </w:p>
          <w:p w14:paraId="46485AFB" w14:textId="62E85845" w:rsidR="00C82E27" w:rsidRPr="00B440D0" w:rsidRDefault="00C82E27" w:rsidP="00B440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4"/>
              </w:rPr>
            </w:pPr>
            <w:r w:rsidRPr="00B440D0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Graphics and webpage designing </w:t>
            </w:r>
            <w:r w:rsidRPr="00B440D0">
              <w:rPr>
                <w:rFonts w:ascii="Times New Roman" w:hAnsi="Times New Roman" w:cs="Times New Roman"/>
                <w:sz w:val="20"/>
                <w:szCs w:val="24"/>
              </w:rPr>
              <w:t>from Precise Computers</w:t>
            </w:r>
            <w:r w:rsidR="00B440D0">
              <w:rPr>
                <w:rFonts w:ascii="Times New Roman" w:hAnsi="Times New Roman" w:cs="Times New Roman"/>
                <w:sz w:val="20"/>
                <w:szCs w:val="24"/>
              </w:rPr>
              <w:t>.</w:t>
            </w:r>
          </w:p>
          <w:p w14:paraId="24FA2E09" w14:textId="3D3A7118" w:rsidR="00C82E27" w:rsidRPr="00B440D0" w:rsidRDefault="00C82E27" w:rsidP="00B440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B440D0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Flutter App development </w:t>
            </w:r>
            <w:r w:rsidRPr="00B440D0">
              <w:rPr>
                <w:rFonts w:ascii="Times New Roman" w:hAnsi="Times New Roman" w:cs="Times New Roman"/>
                <w:sz w:val="20"/>
                <w:szCs w:val="24"/>
              </w:rPr>
              <w:t>course conducted by Kathford college.</w:t>
            </w:r>
          </w:p>
          <w:p w14:paraId="67583DA5" w14:textId="18B93030" w:rsidR="00C82E27" w:rsidRDefault="00C82E27" w:rsidP="00B440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4"/>
              </w:rPr>
            </w:pPr>
            <w:r w:rsidRPr="00B440D0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Advanced PHP </w:t>
            </w:r>
            <w:r w:rsidR="00B440D0">
              <w:rPr>
                <w:rFonts w:ascii="Times New Roman" w:hAnsi="Times New Roman" w:cs="Times New Roman"/>
                <w:sz w:val="20"/>
                <w:szCs w:val="24"/>
              </w:rPr>
              <w:t>course c</w:t>
            </w:r>
            <w:r w:rsidRPr="00B440D0">
              <w:rPr>
                <w:rFonts w:ascii="Times New Roman" w:hAnsi="Times New Roman" w:cs="Times New Roman"/>
                <w:sz w:val="20"/>
                <w:szCs w:val="24"/>
              </w:rPr>
              <w:t>onducted by Kathford college.</w:t>
            </w:r>
          </w:p>
          <w:p w14:paraId="137A5E22" w14:textId="48E99D3E" w:rsidR="005C3351" w:rsidRDefault="005C3351" w:rsidP="00B440D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 xml:space="preserve">Python basis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from online tutorials</w:t>
            </w:r>
          </w:p>
          <w:p w14:paraId="22245832" w14:textId="77777777" w:rsidR="00C82E27" w:rsidRPr="00ED7175" w:rsidRDefault="00C82E27" w:rsidP="00E94E8D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2FE4E3C3" w14:textId="77777777" w:rsidR="00B440D0" w:rsidRPr="00ED7175" w:rsidRDefault="00B440D0" w:rsidP="00B440D0">
            <w:pPr>
              <w:pStyle w:val="Heading2"/>
              <w:rPr>
                <w:rFonts w:ascii="Times New Roman" w:hAnsi="Times New Roman" w:cs="Times New Roman"/>
                <w:sz w:val="24"/>
                <w:szCs w:val="28"/>
              </w:rPr>
            </w:pPr>
            <w:r w:rsidRPr="00ED7175">
              <w:rPr>
                <w:rFonts w:ascii="Times New Roman" w:hAnsi="Times New Roman" w:cs="Times New Roman"/>
                <w:sz w:val="24"/>
                <w:szCs w:val="28"/>
              </w:rPr>
              <w:t xml:space="preserve">Personal Projects </w:t>
            </w:r>
          </w:p>
          <w:p w14:paraId="7B027CCA" w14:textId="1B41B453" w:rsidR="00B440D0" w:rsidRPr="00ED7175" w:rsidRDefault="00B440D0" w:rsidP="00B440D0">
            <w:pPr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ED7175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My portfolio web</w:t>
            </w:r>
            <w:r w:rsidR="00CC2044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site</w:t>
            </w:r>
          </w:p>
          <w:p w14:paraId="297A4021" w14:textId="083BE9E9" w:rsidR="00B440D0" w:rsidRDefault="00CC2044" w:rsidP="00B440D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R</w:t>
            </w:r>
            <w:r w:rsidR="00B440D0" w:rsidRPr="00ED7175">
              <w:rPr>
                <w:rFonts w:ascii="Times New Roman" w:hAnsi="Times New Roman" w:cs="Times New Roman"/>
                <w:sz w:val="20"/>
                <w:szCs w:val="24"/>
              </w:rPr>
              <w:t>esponsive portfolio website using HTML, CSS, JavaScript</w:t>
            </w:r>
          </w:p>
          <w:p w14:paraId="37F7A3A9" w14:textId="324E60F0" w:rsidR="00CC2044" w:rsidRDefault="00CC2044" w:rsidP="00B440D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360B58CC" w14:textId="3EFA2C00" w:rsidR="00CC2044" w:rsidRPr="00ED7175" w:rsidRDefault="00CC2044" w:rsidP="00CC2044">
            <w:pPr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Quiz app</w:t>
            </w:r>
          </w:p>
          <w:p w14:paraId="03E9A92A" w14:textId="49E1E23D" w:rsidR="00CC2044" w:rsidRPr="00ED7175" w:rsidRDefault="00CC2044" w:rsidP="00B440D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ED7175">
              <w:rPr>
                <w:rFonts w:ascii="Times New Roman" w:hAnsi="Times New Roman" w:cs="Times New Roman"/>
                <w:sz w:val="20"/>
                <w:szCs w:val="24"/>
              </w:rPr>
              <w:t xml:space="preserve">Simple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quiz app using dart and flutter.</w:t>
            </w:r>
          </w:p>
          <w:p w14:paraId="51FAF772" w14:textId="7812453D" w:rsidR="00B440D0" w:rsidRPr="00ED7175" w:rsidRDefault="00B440D0" w:rsidP="00B440D0">
            <w:pPr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</w:pPr>
            <w:r w:rsidRPr="00ED7175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br/>
            </w:r>
            <w:r w:rsidR="00CC2044">
              <w:rPr>
                <w:rFonts w:ascii="Times New Roman" w:hAnsi="Times New Roman" w:cs="Times New Roman"/>
                <w:b/>
                <w:bCs/>
                <w:sz w:val="20"/>
                <w:szCs w:val="24"/>
              </w:rPr>
              <w:t>Online Shop</w:t>
            </w:r>
          </w:p>
          <w:p w14:paraId="70E598E1" w14:textId="77777777" w:rsidR="00C82E27" w:rsidRDefault="00B440D0" w:rsidP="00B440D0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ED7175">
              <w:rPr>
                <w:rFonts w:ascii="Times New Roman" w:hAnsi="Times New Roman" w:cs="Times New Roman"/>
                <w:sz w:val="20"/>
                <w:szCs w:val="24"/>
              </w:rPr>
              <w:t>Using core php and MySQL (</w:t>
            </w:r>
            <w:r w:rsidR="00232520">
              <w:rPr>
                <w:rFonts w:ascii="Times New Roman" w:hAnsi="Times New Roman" w:cs="Times New Roman"/>
                <w:sz w:val="20"/>
                <w:szCs w:val="24"/>
              </w:rPr>
              <w:t xml:space="preserve">basic </w:t>
            </w:r>
            <w:r w:rsidRPr="00ED7175">
              <w:rPr>
                <w:rFonts w:ascii="Times New Roman" w:hAnsi="Times New Roman" w:cs="Times New Roman"/>
                <w:sz w:val="20"/>
                <w:szCs w:val="24"/>
              </w:rPr>
              <w:t>CRUD operation)</w:t>
            </w:r>
            <w:r w:rsidRPr="00ED7175">
              <w:rPr>
                <w:rFonts w:ascii="Times New Roman" w:hAnsi="Times New Roman" w:cs="Times New Roman"/>
                <w:sz w:val="20"/>
                <w:szCs w:val="24"/>
              </w:rPr>
              <w:br/>
            </w:r>
          </w:p>
          <w:p w14:paraId="60D7219A" w14:textId="1102768B" w:rsidR="00530E2A" w:rsidRPr="00ED7175" w:rsidRDefault="00530E2A" w:rsidP="00B440D0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14:paraId="4568B4C1" w14:textId="170E7CC9" w:rsidR="0043117B" w:rsidRPr="00ED7175" w:rsidRDefault="0052028B" w:rsidP="000C45FF">
      <w:pPr>
        <w:tabs>
          <w:tab w:val="left" w:pos="990"/>
        </w:tabs>
        <w:rPr>
          <w:rFonts w:ascii="Times New Roman" w:hAnsi="Times New Roman" w:cs="Times New Roman"/>
        </w:rPr>
      </w:pPr>
    </w:p>
    <w:sectPr w:rsidR="0043117B" w:rsidRPr="00ED7175" w:rsidSect="000C45F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2DD8C" w14:textId="77777777" w:rsidR="0052028B" w:rsidRDefault="0052028B" w:rsidP="000C45FF">
      <w:r>
        <w:separator/>
      </w:r>
    </w:p>
  </w:endnote>
  <w:endnote w:type="continuationSeparator" w:id="0">
    <w:p w14:paraId="57EC12AF" w14:textId="77777777" w:rsidR="0052028B" w:rsidRDefault="0052028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50CCD" w14:textId="77777777" w:rsidR="00506BC3" w:rsidRDefault="00506B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00BB8" w14:textId="77777777" w:rsidR="00506BC3" w:rsidRDefault="00506B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1381E" w14:textId="77777777" w:rsidR="00506BC3" w:rsidRDefault="00506B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7EA6E" w14:textId="77777777" w:rsidR="0052028B" w:rsidRDefault="0052028B" w:rsidP="000C45FF">
      <w:r>
        <w:separator/>
      </w:r>
    </w:p>
  </w:footnote>
  <w:footnote w:type="continuationSeparator" w:id="0">
    <w:p w14:paraId="20994DCB" w14:textId="77777777" w:rsidR="0052028B" w:rsidRDefault="0052028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3C2AB" w14:textId="77777777" w:rsidR="00506BC3" w:rsidRDefault="00506B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30567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A2ADC80" wp14:editId="4959E80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F7837" w14:textId="77777777" w:rsidR="00506BC3" w:rsidRDefault="00506B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66086"/>
    <w:multiLevelType w:val="hybridMultilevel"/>
    <w:tmpl w:val="91B2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60"/>
    <w:rsid w:val="000330E8"/>
    <w:rsid w:val="00036450"/>
    <w:rsid w:val="000372F6"/>
    <w:rsid w:val="00056594"/>
    <w:rsid w:val="000669D9"/>
    <w:rsid w:val="00094499"/>
    <w:rsid w:val="00095160"/>
    <w:rsid w:val="000C45FF"/>
    <w:rsid w:val="000E3FD1"/>
    <w:rsid w:val="00112054"/>
    <w:rsid w:val="00117A73"/>
    <w:rsid w:val="0013151A"/>
    <w:rsid w:val="001317D8"/>
    <w:rsid w:val="00141E56"/>
    <w:rsid w:val="001525E1"/>
    <w:rsid w:val="00160AFA"/>
    <w:rsid w:val="001750A0"/>
    <w:rsid w:val="00180329"/>
    <w:rsid w:val="0019001F"/>
    <w:rsid w:val="001A74A5"/>
    <w:rsid w:val="001B2ABD"/>
    <w:rsid w:val="001E0391"/>
    <w:rsid w:val="001E1759"/>
    <w:rsid w:val="001F1ECC"/>
    <w:rsid w:val="001F5960"/>
    <w:rsid w:val="00212164"/>
    <w:rsid w:val="00232520"/>
    <w:rsid w:val="00233BAA"/>
    <w:rsid w:val="002400EB"/>
    <w:rsid w:val="00242CB1"/>
    <w:rsid w:val="00250CBD"/>
    <w:rsid w:val="00256CF7"/>
    <w:rsid w:val="00281FD5"/>
    <w:rsid w:val="0029135F"/>
    <w:rsid w:val="00296F22"/>
    <w:rsid w:val="002D67F2"/>
    <w:rsid w:val="0030481B"/>
    <w:rsid w:val="00304AA7"/>
    <w:rsid w:val="003156FC"/>
    <w:rsid w:val="003237C6"/>
    <w:rsid w:val="003254B5"/>
    <w:rsid w:val="00343D74"/>
    <w:rsid w:val="003462FB"/>
    <w:rsid w:val="00366A7B"/>
    <w:rsid w:val="0037118B"/>
    <w:rsid w:val="0037121F"/>
    <w:rsid w:val="003910D8"/>
    <w:rsid w:val="003962E7"/>
    <w:rsid w:val="003A4FC0"/>
    <w:rsid w:val="003A6B7D"/>
    <w:rsid w:val="003B06CA"/>
    <w:rsid w:val="003B55AC"/>
    <w:rsid w:val="003C6DEC"/>
    <w:rsid w:val="004071FC"/>
    <w:rsid w:val="00412312"/>
    <w:rsid w:val="004205BD"/>
    <w:rsid w:val="00422088"/>
    <w:rsid w:val="00440E56"/>
    <w:rsid w:val="00445947"/>
    <w:rsid w:val="004621E8"/>
    <w:rsid w:val="004813B3"/>
    <w:rsid w:val="00496591"/>
    <w:rsid w:val="004B200B"/>
    <w:rsid w:val="004B7BFC"/>
    <w:rsid w:val="004C63E4"/>
    <w:rsid w:val="004D3011"/>
    <w:rsid w:val="00506BC3"/>
    <w:rsid w:val="0052028B"/>
    <w:rsid w:val="005262AC"/>
    <w:rsid w:val="00530E2A"/>
    <w:rsid w:val="00536A7F"/>
    <w:rsid w:val="00560DB1"/>
    <w:rsid w:val="00597C1B"/>
    <w:rsid w:val="005C03F8"/>
    <w:rsid w:val="005C3351"/>
    <w:rsid w:val="005E39D5"/>
    <w:rsid w:val="00600670"/>
    <w:rsid w:val="0062123A"/>
    <w:rsid w:val="00646E75"/>
    <w:rsid w:val="00653673"/>
    <w:rsid w:val="00653E7B"/>
    <w:rsid w:val="006771D0"/>
    <w:rsid w:val="006D185A"/>
    <w:rsid w:val="006E4D7B"/>
    <w:rsid w:val="00703189"/>
    <w:rsid w:val="00715FCB"/>
    <w:rsid w:val="00735ED8"/>
    <w:rsid w:val="00743101"/>
    <w:rsid w:val="00764C9F"/>
    <w:rsid w:val="007775E1"/>
    <w:rsid w:val="007867A0"/>
    <w:rsid w:val="007927F5"/>
    <w:rsid w:val="00802CA0"/>
    <w:rsid w:val="0083090B"/>
    <w:rsid w:val="00837343"/>
    <w:rsid w:val="00870CF2"/>
    <w:rsid w:val="0087542B"/>
    <w:rsid w:val="00884ECF"/>
    <w:rsid w:val="00893143"/>
    <w:rsid w:val="00893A99"/>
    <w:rsid w:val="008A2D31"/>
    <w:rsid w:val="008C1A11"/>
    <w:rsid w:val="008D30A6"/>
    <w:rsid w:val="009260CD"/>
    <w:rsid w:val="00940A66"/>
    <w:rsid w:val="00952C25"/>
    <w:rsid w:val="0096405A"/>
    <w:rsid w:val="009824E3"/>
    <w:rsid w:val="0098290D"/>
    <w:rsid w:val="0099451F"/>
    <w:rsid w:val="009B4556"/>
    <w:rsid w:val="009D0891"/>
    <w:rsid w:val="00A0626E"/>
    <w:rsid w:val="00A2118D"/>
    <w:rsid w:val="00AB020B"/>
    <w:rsid w:val="00AD0A50"/>
    <w:rsid w:val="00AD76E2"/>
    <w:rsid w:val="00B06F6A"/>
    <w:rsid w:val="00B20152"/>
    <w:rsid w:val="00B31973"/>
    <w:rsid w:val="00B359E4"/>
    <w:rsid w:val="00B440D0"/>
    <w:rsid w:val="00B57D98"/>
    <w:rsid w:val="00B70850"/>
    <w:rsid w:val="00B7376A"/>
    <w:rsid w:val="00BB3F09"/>
    <w:rsid w:val="00BE5A7C"/>
    <w:rsid w:val="00C066B6"/>
    <w:rsid w:val="00C1741A"/>
    <w:rsid w:val="00C179D1"/>
    <w:rsid w:val="00C37BA1"/>
    <w:rsid w:val="00C4674C"/>
    <w:rsid w:val="00C506CF"/>
    <w:rsid w:val="00C729E3"/>
    <w:rsid w:val="00C72BED"/>
    <w:rsid w:val="00C82E27"/>
    <w:rsid w:val="00C9578B"/>
    <w:rsid w:val="00CB0055"/>
    <w:rsid w:val="00CC2044"/>
    <w:rsid w:val="00CF4E43"/>
    <w:rsid w:val="00D2522B"/>
    <w:rsid w:val="00D422DE"/>
    <w:rsid w:val="00D5459D"/>
    <w:rsid w:val="00D714FD"/>
    <w:rsid w:val="00D94914"/>
    <w:rsid w:val="00DA1F4D"/>
    <w:rsid w:val="00DD172A"/>
    <w:rsid w:val="00DF038F"/>
    <w:rsid w:val="00E2315A"/>
    <w:rsid w:val="00E25A26"/>
    <w:rsid w:val="00E4381A"/>
    <w:rsid w:val="00E44876"/>
    <w:rsid w:val="00E46D21"/>
    <w:rsid w:val="00E55D74"/>
    <w:rsid w:val="00E63C3C"/>
    <w:rsid w:val="00E76082"/>
    <w:rsid w:val="00E94E8D"/>
    <w:rsid w:val="00EC0D29"/>
    <w:rsid w:val="00ED6718"/>
    <w:rsid w:val="00ED7175"/>
    <w:rsid w:val="00EE0ED6"/>
    <w:rsid w:val="00EF231F"/>
    <w:rsid w:val="00F1145E"/>
    <w:rsid w:val="00F312BB"/>
    <w:rsid w:val="00F60274"/>
    <w:rsid w:val="00F77FB9"/>
    <w:rsid w:val="00F956F9"/>
    <w:rsid w:val="00FB068F"/>
    <w:rsid w:val="00FE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A6CA1D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884ECF"/>
    <w:rPr>
      <w:color w:val="704404" w:themeColor="followedHyperlink"/>
      <w:u w:val="single"/>
    </w:rPr>
  </w:style>
  <w:style w:type="paragraph" w:styleId="ListParagraph">
    <w:name w:val="List Paragraph"/>
    <w:basedOn w:val="Normal"/>
    <w:uiPriority w:val="34"/>
    <w:semiHidden/>
    <w:qFormat/>
    <w:rsid w:val="00A06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elapsed-suni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%20sunilthakur.074@kathford.edu.np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US%7bFAA4B2B4-D7D6-4A0E-AB9E-3557B3938664%7d\%7b08A08983-3312-469B-B708-E32BF84EBAEA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138D2E339B41F98E2DCFE005438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3966D-4F84-457D-A3CF-0168DCD6731E}"/>
      </w:docPartPr>
      <w:docPartBody>
        <w:p w:rsidR="00F3704B" w:rsidRDefault="002F7126" w:rsidP="002F7126">
          <w:pPr>
            <w:pStyle w:val="D2138D2E339B41F98E2DCFE005438430"/>
          </w:pPr>
          <w:r w:rsidRPr="00D5459D">
            <w:t>Profile</w:t>
          </w:r>
        </w:p>
      </w:docPartBody>
    </w:docPart>
    <w:docPart>
      <w:docPartPr>
        <w:name w:val="EDCCF0E0996F46F5BD1EF76A5ADF1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E3EF9-BE88-4F6C-8C2F-63D24F3420DA}"/>
      </w:docPartPr>
      <w:docPartBody>
        <w:p w:rsidR="00F3704B" w:rsidRDefault="002F7126" w:rsidP="002F7126">
          <w:pPr>
            <w:pStyle w:val="EDCCF0E0996F46F5BD1EF76A5ADF14C8"/>
          </w:pPr>
          <w:r w:rsidRPr="00CB0055">
            <w:t>Contact</w:t>
          </w:r>
        </w:p>
      </w:docPartBody>
    </w:docPart>
    <w:docPart>
      <w:docPartPr>
        <w:name w:val="F863807C145F44A8B50962FDC9B0F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7DC529-0F6E-4F64-9772-EAA83CE1AC32}"/>
      </w:docPartPr>
      <w:docPartBody>
        <w:p w:rsidR="00F3704B" w:rsidRDefault="002F7126" w:rsidP="002F7126">
          <w:pPr>
            <w:pStyle w:val="F863807C145F44A8B50962FDC9B0F69A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444"/>
    <w:rsid w:val="00110542"/>
    <w:rsid w:val="0014093F"/>
    <w:rsid w:val="002F7126"/>
    <w:rsid w:val="003B131F"/>
    <w:rsid w:val="006017F2"/>
    <w:rsid w:val="009508DA"/>
    <w:rsid w:val="0097342A"/>
    <w:rsid w:val="009E07B3"/>
    <w:rsid w:val="00A60303"/>
    <w:rsid w:val="00C1057A"/>
    <w:rsid w:val="00CC454B"/>
    <w:rsid w:val="00ED0444"/>
    <w:rsid w:val="00F3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2">
    <w:name w:val="heading 2"/>
    <w:basedOn w:val="Normal"/>
    <w:next w:val="Normal"/>
    <w:link w:val="Heading2Char"/>
    <w:uiPriority w:val="9"/>
    <w:qFormat/>
    <w:rsid w:val="00ED0444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0444"/>
    <w:rPr>
      <w:rFonts w:asciiTheme="majorHAnsi" w:eastAsiaTheme="majorEastAsia" w:hAnsiTheme="majorHAnsi" w:cstheme="majorBidi"/>
      <w:b/>
      <w:bCs/>
      <w:caps/>
      <w:szCs w:val="26"/>
      <w:lang w:eastAsia="ja-JP" w:bidi="ar-SA"/>
    </w:rPr>
  </w:style>
  <w:style w:type="paragraph" w:customStyle="1" w:styleId="D2138D2E339B41F98E2DCFE005438430">
    <w:name w:val="D2138D2E339B41F98E2DCFE005438430"/>
    <w:rsid w:val="002F7126"/>
    <w:rPr>
      <w:rFonts w:cs="Mangal"/>
    </w:rPr>
  </w:style>
  <w:style w:type="paragraph" w:customStyle="1" w:styleId="EDCCF0E0996F46F5BD1EF76A5ADF14C8">
    <w:name w:val="EDCCF0E0996F46F5BD1EF76A5ADF14C8"/>
    <w:rsid w:val="002F7126"/>
    <w:rPr>
      <w:rFonts w:cs="Mangal"/>
    </w:rPr>
  </w:style>
  <w:style w:type="paragraph" w:customStyle="1" w:styleId="F863807C145F44A8B50962FDC9B0F69A">
    <w:name w:val="F863807C145F44A8B50962FDC9B0F69A"/>
    <w:rsid w:val="002F7126"/>
    <w:rPr>
      <w:rFonts w:cs="Mang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8010E-83DC-4857-A08D-73BF17E7E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{08A08983-3312-469B-B708-E32BF84EBAEA}tf00546271_win32.dotx</Template>
  <TotalTime>0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2022-03-10T13:22:00Z</dcterms:created>
  <dcterms:modified xsi:type="dcterms:W3CDTF">2022-04-02T10:59:00Z</dcterms:modified>
</cp:coreProperties>
</file>